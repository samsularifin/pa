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1FB" w:rsidRDefault="006771FB" w:rsidP="00DF20BC">
      <w:pPr>
        <w:pStyle w:val="NoSpacing"/>
      </w:pPr>
    </w:p>
    <w:p w:rsidR="005229F3" w:rsidRDefault="005229F3" w:rsidP="005229F3">
      <w:pPr>
        <w:pStyle w:val="NoSpacing"/>
        <w:rPr>
          <w:lang w:val="en-US"/>
        </w:rPr>
      </w:pPr>
    </w:p>
    <w:p w:rsidR="00CC07FE" w:rsidRPr="006E205F" w:rsidRDefault="00CC07FE" w:rsidP="006E205F">
      <w:pPr>
        <w:ind w:left="-284" w:right="-472"/>
        <w:rPr>
          <w:rFonts w:ascii="Cambria" w:hAnsi="Cambria"/>
          <w:b/>
          <w:sz w:val="28"/>
          <w:szCs w:val="28"/>
        </w:rPr>
      </w:pPr>
      <w:r w:rsidRPr="006E205F">
        <w:rPr>
          <w:rFonts w:ascii="Cambria" w:hAnsi="Cambria"/>
          <w:b/>
          <w:sz w:val="28"/>
          <w:szCs w:val="28"/>
        </w:rPr>
        <w:t xml:space="preserve">FORM </w:t>
      </w:r>
      <w:r w:rsidR="007138E2" w:rsidRPr="006E205F">
        <w:rPr>
          <w:rFonts w:ascii="Cambria" w:hAnsi="Cambria"/>
          <w:b/>
          <w:sz w:val="28"/>
          <w:szCs w:val="28"/>
        </w:rPr>
        <w:t xml:space="preserve">APLIKASI </w:t>
      </w:r>
      <w:r w:rsidRPr="006E205F">
        <w:rPr>
          <w:rFonts w:ascii="Cambria" w:hAnsi="Cambria"/>
          <w:b/>
          <w:sz w:val="28"/>
          <w:szCs w:val="28"/>
        </w:rPr>
        <w:t xml:space="preserve"> TENAGA VOLUNTEER UNTUK PENGAJAR RUMAH BAHASA </w:t>
      </w:r>
    </w:p>
    <w:tbl>
      <w:tblPr>
        <w:tblW w:w="10207" w:type="dxa"/>
        <w:tblInd w:w="-5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60"/>
        <w:gridCol w:w="430"/>
        <w:gridCol w:w="1416"/>
        <w:gridCol w:w="296"/>
        <w:gridCol w:w="660"/>
        <w:gridCol w:w="461"/>
        <w:gridCol w:w="209"/>
        <w:gridCol w:w="516"/>
        <w:gridCol w:w="280"/>
        <w:gridCol w:w="411"/>
        <w:gridCol w:w="495"/>
        <w:gridCol w:w="733"/>
        <w:gridCol w:w="189"/>
        <w:gridCol w:w="1451"/>
      </w:tblGrid>
      <w:tr w:rsidR="007138E2" w:rsidRPr="009879D1" w:rsidTr="009879D1">
        <w:tc>
          <w:tcPr>
            <w:tcW w:w="10207" w:type="dxa"/>
            <w:gridSpan w:val="14"/>
            <w:shd w:val="clear" w:color="auto" w:fill="262626"/>
          </w:tcPr>
          <w:p w:rsidR="007138E2" w:rsidRPr="009879D1" w:rsidRDefault="007138E2" w:rsidP="009879D1">
            <w:pPr>
              <w:spacing w:after="0"/>
            </w:pPr>
            <w:r w:rsidRPr="009879D1">
              <w:t xml:space="preserve">IDENTITAS TENAGA VOLUNTEER PENGAJAR RUMAH BAHASA </w:t>
            </w:r>
          </w:p>
        </w:tc>
      </w:tr>
      <w:tr w:rsidR="007138E2" w:rsidRPr="009879D1" w:rsidTr="009879D1">
        <w:tc>
          <w:tcPr>
            <w:tcW w:w="2660" w:type="dxa"/>
          </w:tcPr>
          <w:p w:rsidR="007138E2" w:rsidRPr="009879D1" w:rsidRDefault="007138E2" w:rsidP="009879D1">
            <w:pPr>
              <w:spacing w:after="0"/>
            </w:pPr>
            <w:r w:rsidRPr="009879D1">
              <w:t xml:space="preserve">NAMA </w:t>
            </w:r>
          </w:p>
        </w:tc>
        <w:tc>
          <w:tcPr>
            <w:tcW w:w="430" w:type="dxa"/>
          </w:tcPr>
          <w:p w:rsidR="007138E2" w:rsidRPr="009879D1" w:rsidRDefault="007138E2" w:rsidP="009879D1">
            <w:pPr>
              <w:spacing w:after="0"/>
            </w:pPr>
            <w:r w:rsidRPr="009879D1">
              <w:t>:</w:t>
            </w:r>
          </w:p>
        </w:tc>
        <w:tc>
          <w:tcPr>
            <w:tcW w:w="7117" w:type="dxa"/>
            <w:gridSpan w:val="12"/>
          </w:tcPr>
          <w:p w:rsidR="007138E2" w:rsidRPr="00A34454" w:rsidRDefault="007138E2" w:rsidP="009879D1">
            <w:pPr>
              <w:spacing w:after="0"/>
              <w:rPr>
                <w:lang w:val="en-US"/>
              </w:rPr>
            </w:pPr>
          </w:p>
        </w:tc>
      </w:tr>
      <w:tr w:rsidR="007138E2" w:rsidRPr="009879D1" w:rsidTr="009879D1">
        <w:tc>
          <w:tcPr>
            <w:tcW w:w="2660" w:type="dxa"/>
          </w:tcPr>
          <w:p w:rsidR="007138E2" w:rsidRPr="009879D1" w:rsidRDefault="007138E2" w:rsidP="009879D1">
            <w:pPr>
              <w:spacing w:after="0"/>
            </w:pPr>
            <w:r w:rsidRPr="009879D1">
              <w:t xml:space="preserve">TEMPAT &amp; TGL LAHIR </w:t>
            </w:r>
          </w:p>
        </w:tc>
        <w:tc>
          <w:tcPr>
            <w:tcW w:w="430" w:type="dxa"/>
          </w:tcPr>
          <w:p w:rsidR="007138E2" w:rsidRPr="009879D1" w:rsidRDefault="007138E2" w:rsidP="009879D1">
            <w:pPr>
              <w:spacing w:after="0"/>
            </w:pPr>
            <w:r w:rsidRPr="009879D1">
              <w:t>:</w:t>
            </w:r>
          </w:p>
        </w:tc>
        <w:tc>
          <w:tcPr>
            <w:tcW w:w="7117" w:type="dxa"/>
            <w:gridSpan w:val="12"/>
          </w:tcPr>
          <w:p w:rsidR="007138E2" w:rsidRPr="00A34454" w:rsidRDefault="007138E2" w:rsidP="009879D1">
            <w:pPr>
              <w:spacing w:after="0"/>
              <w:rPr>
                <w:lang w:val="en-US"/>
              </w:rPr>
            </w:pPr>
          </w:p>
        </w:tc>
      </w:tr>
      <w:tr w:rsidR="007138E2" w:rsidRPr="009879D1" w:rsidTr="009879D1">
        <w:tc>
          <w:tcPr>
            <w:tcW w:w="2660" w:type="dxa"/>
          </w:tcPr>
          <w:p w:rsidR="007138E2" w:rsidRPr="009879D1" w:rsidRDefault="007138E2" w:rsidP="009879D1">
            <w:pPr>
              <w:spacing w:after="0"/>
            </w:pPr>
            <w:r w:rsidRPr="009879D1">
              <w:t xml:space="preserve">ALAMAT DOMISILI </w:t>
            </w:r>
          </w:p>
        </w:tc>
        <w:tc>
          <w:tcPr>
            <w:tcW w:w="430" w:type="dxa"/>
          </w:tcPr>
          <w:p w:rsidR="007138E2" w:rsidRPr="009879D1" w:rsidRDefault="007138E2" w:rsidP="009879D1">
            <w:pPr>
              <w:spacing w:after="0"/>
            </w:pPr>
            <w:r w:rsidRPr="009879D1">
              <w:t>:</w:t>
            </w:r>
          </w:p>
        </w:tc>
        <w:tc>
          <w:tcPr>
            <w:tcW w:w="7117" w:type="dxa"/>
            <w:gridSpan w:val="12"/>
          </w:tcPr>
          <w:p w:rsidR="007138E2" w:rsidRPr="00A34454" w:rsidRDefault="007138E2" w:rsidP="009879D1">
            <w:pPr>
              <w:spacing w:after="0"/>
              <w:rPr>
                <w:lang w:val="en-US"/>
              </w:rPr>
            </w:pPr>
          </w:p>
        </w:tc>
      </w:tr>
      <w:tr w:rsidR="007138E2" w:rsidRPr="009879D1" w:rsidTr="009879D1">
        <w:tc>
          <w:tcPr>
            <w:tcW w:w="2660" w:type="dxa"/>
          </w:tcPr>
          <w:p w:rsidR="007138E2" w:rsidRPr="009879D1" w:rsidRDefault="007138E2" w:rsidP="009879D1">
            <w:pPr>
              <w:spacing w:after="0"/>
            </w:pPr>
            <w:r w:rsidRPr="009879D1">
              <w:t xml:space="preserve">TELEPON </w:t>
            </w:r>
          </w:p>
        </w:tc>
        <w:tc>
          <w:tcPr>
            <w:tcW w:w="430" w:type="dxa"/>
          </w:tcPr>
          <w:p w:rsidR="007138E2" w:rsidRPr="009879D1" w:rsidRDefault="007138E2" w:rsidP="009879D1">
            <w:pPr>
              <w:spacing w:after="0"/>
            </w:pPr>
            <w:r w:rsidRPr="009879D1">
              <w:t>:</w:t>
            </w:r>
          </w:p>
        </w:tc>
        <w:tc>
          <w:tcPr>
            <w:tcW w:w="7117" w:type="dxa"/>
            <w:gridSpan w:val="12"/>
          </w:tcPr>
          <w:p w:rsidR="007138E2" w:rsidRPr="00A34454" w:rsidRDefault="007138E2" w:rsidP="009879D1">
            <w:pPr>
              <w:spacing w:after="0"/>
              <w:rPr>
                <w:lang w:val="en-US"/>
              </w:rPr>
            </w:pPr>
          </w:p>
        </w:tc>
      </w:tr>
      <w:tr w:rsidR="007138E2" w:rsidRPr="009879D1" w:rsidTr="009879D1">
        <w:tc>
          <w:tcPr>
            <w:tcW w:w="2660" w:type="dxa"/>
          </w:tcPr>
          <w:p w:rsidR="007138E2" w:rsidRPr="009879D1" w:rsidRDefault="007138E2" w:rsidP="009879D1">
            <w:pPr>
              <w:spacing w:after="0"/>
            </w:pPr>
            <w:r w:rsidRPr="009879D1">
              <w:t xml:space="preserve">ALAMAT EMAIL </w:t>
            </w:r>
          </w:p>
        </w:tc>
        <w:tc>
          <w:tcPr>
            <w:tcW w:w="430" w:type="dxa"/>
          </w:tcPr>
          <w:p w:rsidR="007138E2" w:rsidRPr="009879D1" w:rsidRDefault="007138E2" w:rsidP="009879D1">
            <w:pPr>
              <w:spacing w:after="0"/>
            </w:pPr>
            <w:r w:rsidRPr="009879D1">
              <w:t>:</w:t>
            </w:r>
          </w:p>
        </w:tc>
        <w:tc>
          <w:tcPr>
            <w:tcW w:w="7117" w:type="dxa"/>
            <w:gridSpan w:val="12"/>
            <w:tcBorders>
              <w:bottom w:val="single" w:sz="4" w:space="0" w:color="000000"/>
            </w:tcBorders>
          </w:tcPr>
          <w:p w:rsidR="007138E2" w:rsidRPr="00A34454" w:rsidRDefault="007138E2" w:rsidP="009879D1">
            <w:pPr>
              <w:spacing w:after="0"/>
              <w:rPr>
                <w:lang w:val="en-US"/>
              </w:rPr>
            </w:pPr>
          </w:p>
        </w:tc>
      </w:tr>
      <w:tr w:rsidR="007138E2" w:rsidRPr="009879D1" w:rsidTr="009879D1">
        <w:tc>
          <w:tcPr>
            <w:tcW w:w="2660" w:type="dxa"/>
          </w:tcPr>
          <w:p w:rsidR="007138E2" w:rsidRPr="009879D1" w:rsidRDefault="007138E2" w:rsidP="009879D1">
            <w:pPr>
              <w:spacing w:after="0"/>
            </w:pPr>
            <w:r w:rsidRPr="009879D1">
              <w:t>JENIS KELAMIN</w:t>
            </w:r>
          </w:p>
        </w:tc>
        <w:tc>
          <w:tcPr>
            <w:tcW w:w="430" w:type="dxa"/>
          </w:tcPr>
          <w:p w:rsidR="007138E2" w:rsidRPr="009879D1" w:rsidRDefault="007138E2" w:rsidP="009879D1">
            <w:pPr>
              <w:spacing w:after="0"/>
            </w:pPr>
            <w:r w:rsidRPr="009879D1">
              <w:t>:</w:t>
            </w:r>
          </w:p>
        </w:tc>
        <w:tc>
          <w:tcPr>
            <w:tcW w:w="3042" w:type="dxa"/>
            <w:gridSpan w:val="5"/>
          </w:tcPr>
          <w:p w:rsidR="007138E2" w:rsidRPr="009879D1" w:rsidRDefault="007138E2" w:rsidP="009879D1">
            <w:pPr>
              <w:spacing w:after="0"/>
            </w:pPr>
            <w:r w:rsidRPr="009879D1">
              <w:t>O   LAKI-LAKI</w:t>
            </w:r>
          </w:p>
        </w:tc>
        <w:tc>
          <w:tcPr>
            <w:tcW w:w="4075" w:type="dxa"/>
            <w:gridSpan w:val="7"/>
          </w:tcPr>
          <w:p w:rsidR="007138E2" w:rsidRPr="009879D1" w:rsidRDefault="007138E2" w:rsidP="009879D1">
            <w:pPr>
              <w:spacing w:after="0"/>
            </w:pPr>
            <w:r w:rsidRPr="009879D1">
              <w:t xml:space="preserve">O  </w:t>
            </w:r>
            <w:r w:rsidRPr="007767CB">
              <w:t>PEREMPUAN</w:t>
            </w:r>
            <w:r w:rsidRPr="00A34454">
              <w:rPr>
                <w:strike/>
              </w:rPr>
              <w:t xml:space="preserve"> </w:t>
            </w:r>
          </w:p>
        </w:tc>
      </w:tr>
      <w:tr w:rsidR="006E205F" w:rsidRPr="009879D1" w:rsidTr="009879D1">
        <w:tc>
          <w:tcPr>
            <w:tcW w:w="2660" w:type="dxa"/>
          </w:tcPr>
          <w:p w:rsidR="006E205F" w:rsidRPr="009879D1" w:rsidRDefault="006E205F" w:rsidP="009879D1">
            <w:pPr>
              <w:spacing w:after="0"/>
            </w:pPr>
            <w:r w:rsidRPr="009879D1">
              <w:t>STATUS</w:t>
            </w:r>
            <w:r w:rsidR="00187367" w:rsidRPr="009879D1">
              <w:t>/PEKERJAAN</w:t>
            </w:r>
          </w:p>
        </w:tc>
        <w:tc>
          <w:tcPr>
            <w:tcW w:w="430" w:type="dxa"/>
          </w:tcPr>
          <w:p w:rsidR="006E205F" w:rsidRPr="009879D1" w:rsidRDefault="006E205F" w:rsidP="009879D1">
            <w:pPr>
              <w:spacing w:after="0"/>
            </w:pPr>
          </w:p>
        </w:tc>
        <w:tc>
          <w:tcPr>
            <w:tcW w:w="1712" w:type="dxa"/>
            <w:gridSpan w:val="2"/>
          </w:tcPr>
          <w:p w:rsidR="006E205F" w:rsidRPr="009879D1" w:rsidRDefault="006E205F" w:rsidP="009879D1">
            <w:pPr>
              <w:spacing w:after="0"/>
            </w:pPr>
            <w:r w:rsidRPr="009879D1">
              <w:t xml:space="preserve">O   </w:t>
            </w:r>
            <w:r w:rsidRPr="007767CB">
              <w:t xml:space="preserve">PELAJAR </w:t>
            </w:r>
          </w:p>
        </w:tc>
        <w:tc>
          <w:tcPr>
            <w:tcW w:w="2126" w:type="dxa"/>
            <w:gridSpan w:val="5"/>
          </w:tcPr>
          <w:p w:rsidR="006E205F" w:rsidRPr="009879D1" w:rsidRDefault="006E205F" w:rsidP="009879D1">
            <w:pPr>
              <w:spacing w:after="0"/>
            </w:pPr>
            <w:r w:rsidRPr="009879D1">
              <w:t xml:space="preserve">O  MAHASISWA </w:t>
            </w:r>
          </w:p>
        </w:tc>
        <w:tc>
          <w:tcPr>
            <w:tcW w:w="1639" w:type="dxa"/>
            <w:gridSpan w:val="3"/>
          </w:tcPr>
          <w:p w:rsidR="006E205F" w:rsidRPr="009879D1" w:rsidRDefault="006E205F" w:rsidP="009879D1">
            <w:pPr>
              <w:spacing w:after="0"/>
            </w:pPr>
            <w:r w:rsidRPr="009879D1">
              <w:t xml:space="preserve">O  </w:t>
            </w:r>
            <w:r w:rsidRPr="007767CB">
              <w:t>PEKERJA</w:t>
            </w:r>
          </w:p>
        </w:tc>
        <w:tc>
          <w:tcPr>
            <w:tcW w:w="1640" w:type="dxa"/>
            <w:gridSpan w:val="2"/>
          </w:tcPr>
          <w:p w:rsidR="006E205F" w:rsidRPr="009879D1" w:rsidRDefault="006E205F" w:rsidP="009879D1">
            <w:pPr>
              <w:spacing w:after="0" w:line="240" w:lineRule="auto"/>
            </w:pPr>
            <w:r w:rsidRPr="009879D1">
              <w:t xml:space="preserve">O  </w:t>
            </w:r>
            <w:r w:rsidRPr="007767CB">
              <w:t>SWASTA</w:t>
            </w:r>
          </w:p>
        </w:tc>
      </w:tr>
      <w:tr w:rsidR="006E205F" w:rsidRPr="009879D1" w:rsidTr="009879D1">
        <w:tc>
          <w:tcPr>
            <w:tcW w:w="2660" w:type="dxa"/>
            <w:vMerge w:val="restart"/>
          </w:tcPr>
          <w:p w:rsidR="006E205F" w:rsidRPr="009879D1" w:rsidRDefault="006E205F" w:rsidP="009879D1">
            <w:pPr>
              <w:spacing w:after="0"/>
            </w:pPr>
            <w:r w:rsidRPr="009879D1">
              <w:t xml:space="preserve">INSTANSI /UNIVERSITAS/ SEKOLAH </w:t>
            </w:r>
          </w:p>
        </w:tc>
        <w:tc>
          <w:tcPr>
            <w:tcW w:w="430" w:type="dxa"/>
            <w:vMerge w:val="restart"/>
          </w:tcPr>
          <w:p w:rsidR="006E205F" w:rsidRPr="009879D1" w:rsidRDefault="006E205F" w:rsidP="009879D1">
            <w:pPr>
              <w:spacing w:after="0"/>
            </w:pPr>
            <w:r w:rsidRPr="009879D1">
              <w:t>:</w:t>
            </w:r>
          </w:p>
        </w:tc>
        <w:tc>
          <w:tcPr>
            <w:tcW w:w="7117" w:type="dxa"/>
            <w:gridSpan w:val="12"/>
          </w:tcPr>
          <w:p w:rsidR="006E205F" w:rsidRPr="009879D1" w:rsidRDefault="006E205F" w:rsidP="009879D1">
            <w:pPr>
              <w:spacing w:after="0"/>
            </w:pPr>
            <w:r w:rsidRPr="009879D1">
              <w:t xml:space="preserve">O  </w:t>
            </w:r>
            <w:r w:rsidRPr="007767CB">
              <w:t xml:space="preserve">INSTANSI </w:t>
            </w:r>
          </w:p>
        </w:tc>
      </w:tr>
      <w:tr w:rsidR="006E205F" w:rsidRPr="009879D1" w:rsidTr="009879D1">
        <w:tc>
          <w:tcPr>
            <w:tcW w:w="2660" w:type="dxa"/>
            <w:vMerge/>
          </w:tcPr>
          <w:p w:rsidR="006E205F" w:rsidRPr="009879D1" w:rsidRDefault="006E205F" w:rsidP="009879D1">
            <w:pPr>
              <w:spacing w:after="0"/>
            </w:pPr>
          </w:p>
        </w:tc>
        <w:tc>
          <w:tcPr>
            <w:tcW w:w="430" w:type="dxa"/>
            <w:vMerge/>
          </w:tcPr>
          <w:p w:rsidR="006E205F" w:rsidRPr="009879D1" w:rsidRDefault="006E205F" w:rsidP="009879D1">
            <w:pPr>
              <w:spacing w:after="0"/>
            </w:pPr>
          </w:p>
        </w:tc>
        <w:tc>
          <w:tcPr>
            <w:tcW w:w="7117" w:type="dxa"/>
            <w:gridSpan w:val="12"/>
          </w:tcPr>
          <w:p w:rsidR="006E205F" w:rsidRPr="009879D1" w:rsidRDefault="006E205F" w:rsidP="009879D1">
            <w:pPr>
              <w:spacing w:after="0"/>
            </w:pPr>
            <w:r w:rsidRPr="009879D1">
              <w:t>O  UNIVERSITAS/INSTITUT</w:t>
            </w:r>
            <w:r w:rsidR="000074A6" w:rsidRPr="009879D1">
              <w:t xml:space="preserve"> UPT BAHASA DAN BUDAYA ITS</w:t>
            </w:r>
          </w:p>
        </w:tc>
      </w:tr>
      <w:tr w:rsidR="006E205F" w:rsidRPr="009879D1" w:rsidTr="009879D1">
        <w:tc>
          <w:tcPr>
            <w:tcW w:w="2660" w:type="dxa"/>
            <w:vMerge/>
          </w:tcPr>
          <w:p w:rsidR="006E205F" w:rsidRPr="009879D1" w:rsidRDefault="006E205F" w:rsidP="009879D1">
            <w:pPr>
              <w:spacing w:after="0"/>
            </w:pPr>
          </w:p>
        </w:tc>
        <w:tc>
          <w:tcPr>
            <w:tcW w:w="430" w:type="dxa"/>
            <w:vMerge/>
          </w:tcPr>
          <w:p w:rsidR="006E205F" w:rsidRPr="009879D1" w:rsidRDefault="006E205F" w:rsidP="009879D1">
            <w:pPr>
              <w:spacing w:after="0"/>
            </w:pPr>
          </w:p>
        </w:tc>
        <w:tc>
          <w:tcPr>
            <w:tcW w:w="7117" w:type="dxa"/>
            <w:gridSpan w:val="12"/>
          </w:tcPr>
          <w:p w:rsidR="006E205F" w:rsidRPr="009879D1" w:rsidRDefault="006E205F" w:rsidP="009879D1">
            <w:pPr>
              <w:spacing w:after="0"/>
            </w:pPr>
            <w:r w:rsidRPr="009879D1">
              <w:t xml:space="preserve">O  </w:t>
            </w:r>
            <w:r w:rsidRPr="007767CB">
              <w:t xml:space="preserve">SEKOLAH </w:t>
            </w:r>
          </w:p>
        </w:tc>
      </w:tr>
      <w:tr w:rsidR="006E205F" w:rsidRPr="009879D1" w:rsidTr="009879D1">
        <w:tc>
          <w:tcPr>
            <w:tcW w:w="10207" w:type="dxa"/>
            <w:gridSpan w:val="14"/>
            <w:shd w:val="clear" w:color="auto" w:fill="262626"/>
          </w:tcPr>
          <w:p w:rsidR="006E205F" w:rsidRPr="009879D1" w:rsidRDefault="006E205F" w:rsidP="009879D1">
            <w:pPr>
              <w:spacing w:after="0"/>
            </w:pPr>
            <w:r w:rsidRPr="009879D1">
              <w:t xml:space="preserve">JADWAL  PERTEMUAN </w:t>
            </w:r>
          </w:p>
        </w:tc>
      </w:tr>
      <w:tr w:rsidR="00DB1D9E" w:rsidRPr="009879D1" w:rsidTr="009879D1">
        <w:tc>
          <w:tcPr>
            <w:tcW w:w="2660" w:type="dxa"/>
          </w:tcPr>
          <w:p w:rsidR="00DB1D9E" w:rsidRPr="009879D1" w:rsidRDefault="00DB1D9E" w:rsidP="009879D1">
            <w:pPr>
              <w:spacing w:after="0" w:line="240" w:lineRule="auto"/>
              <w:rPr>
                <w:lang w:val="en-US"/>
              </w:rPr>
            </w:pPr>
            <w:r w:rsidRPr="009879D1">
              <w:rPr>
                <w:lang w:val="en-US"/>
              </w:rPr>
              <w:t xml:space="preserve">PENGAJARAN BAHASA </w:t>
            </w:r>
          </w:p>
        </w:tc>
        <w:tc>
          <w:tcPr>
            <w:tcW w:w="430" w:type="dxa"/>
          </w:tcPr>
          <w:p w:rsidR="00DB1D9E" w:rsidRPr="009879D1" w:rsidRDefault="00DB1D9E" w:rsidP="009879D1">
            <w:pPr>
              <w:spacing w:after="0" w:line="240" w:lineRule="auto"/>
              <w:rPr>
                <w:lang w:val="en-US"/>
              </w:rPr>
            </w:pPr>
            <w:r w:rsidRPr="009879D1">
              <w:rPr>
                <w:lang w:val="en-US"/>
              </w:rPr>
              <w:t>:</w:t>
            </w:r>
          </w:p>
        </w:tc>
        <w:tc>
          <w:tcPr>
            <w:tcW w:w="3558" w:type="dxa"/>
            <w:gridSpan w:val="6"/>
          </w:tcPr>
          <w:p w:rsidR="00DB1D9E" w:rsidRPr="009879D1" w:rsidRDefault="00DB1D9E" w:rsidP="009879D1">
            <w:pPr>
              <w:spacing w:after="0" w:line="240" w:lineRule="auto"/>
              <w:rPr>
                <w:lang w:val="en-US"/>
              </w:rPr>
            </w:pPr>
            <w:r w:rsidRPr="009879D1">
              <w:rPr>
                <w:lang w:val="en-US"/>
              </w:rPr>
              <w:t>O  INGGRIS</w:t>
            </w:r>
          </w:p>
        </w:tc>
        <w:tc>
          <w:tcPr>
            <w:tcW w:w="3559" w:type="dxa"/>
            <w:gridSpan w:val="6"/>
          </w:tcPr>
          <w:p w:rsidR="00DB1D9E" w:rsidRPr="009879D1" w:rsidRDefault="00DB1D9E" w:rsidP="009879D1">
            <w:pPr>
              <w:spacing w:after="0" w:line="240" w:lineRule="auto"/>
              <w:rPr>
                <w:lang w:val="en-US"/>
              </w:rPr>
            </w:pPr>
            <w:r w:rsidRPr="009879D1">
              <w:rPr>
                <w:lang w:val="en-US"/>
              </w:rPr>
              <w:t xml:space="preserve">O  </w:t>
            </w:r>
            <w:r w:rsidRPr="007767CB">
              <w:rPr>
                <w:lang w:val="en-US"/>
              </w:rPr>
              <w:t>MANDARIN</w:t>
            </w:r>
          </w:p>
        </w:tc>
      </w:tr>
      <w:tr w:rsidR="00DB1D9E" w:rsidRPr="009879D1" w:rsidTr="009879D1">
        <w:tc>
          <w:tcPr>
            <w:tcW w:w="2660" w:type="dxa"/>
          </w:tcPr>
          <w:p w:rsidR="00DB1D9E" w:rsidRPr="009879D1" w:rsidRDefault="00DB1D9E" w:rsidP="009879D1">
            <w:pPr>
              <w:spacing w:after="0"/>
            </w:pPr>
            <w:r w:rsidRPr="009879D1">
              <w:t xml:space="preserve">HARI </w:t>
            </w:r>
          </w:p>
        </w:tc>
        <w:tc>
          <w:tcPr>
            <w:tcW w:w="430" w:type="dxa"/>
          </w:tcPr>
          <w:p w:rsidR="00DB1D9E" w:rsidRPr="009879D1" w:rsidRDefault="00DB1D9E" w:rsidP="009879D1">
            <w:pPr>
              <w:spacing w:after="0"/>
            </w:pPr>
            <w:r w:rsidRPr="009879D1">
              <w:t>:</w:t>
            </w:r>
          </w:p>
        </w:tc>
        <w:tc>
          <w:tcPr>
            <w:tcW w:w="1416" w:type="dxa"/>
          </w:tcPr>
          <w:p w:rsidR="00DB1D9E" w:rsidRPr="009879D1" w:rsidRDefault="00DB1D9E" w:rsidP="009879D1">
            <w:pPr>
              <w:spacing w:after="0"/>
            </w:pPr>
            <w:r w:rsidRPr="009879D1">
              <w:t>O  SENIN</w:t>
            </w:r>
          </w:p>
        </w:tc>
        <w:tc>
          <w:tcPr>
            <w:tcW w:w="1417" w:type="dxa"/>
            <w:gridSpan w:val="3"/>
          </w:tcPr>
          <w:p w:rsidR="00DB1D9E" w:rsidRPr="009879D1" w:rsidRDefault="00DB1D9E" w:rsidP="009879D1">
            <w:pPr>
              <w:spacing w:after="0"/>
            </w:pPr>
            <w:r w:rsidRPr="009879D1">
              <w:t xml:space="preserve">O  SELASA </w:t>
            </w:r>
          </w:p>
        </w:tc>
        <w:tc>
          <w:tcPr>
            <w:tcW w:w="1416" w:type="dxa"/>
            <w:gridSpan w:val="4"/>
          </w:tcPr>
          <w:p w:rsidR="00DB1D9E" w:rsidRPr="009879D1" w:rsidRDefault="00DB1D9E" w:rsidP="009879D1">
            <w:pPr>
              <w:spacing w:after="0"/>
            </w:pPr>
            <w:r w:rsidRPr="009879D1">
              <w:t>O  RABU</w:t>
            </w:r>
          </w:p>
        </w:tc>
        <w:tc>
          <w:tcPr>
            <w:tcW w:w="1417" w:type="dxa"/>
            <w:gridSpan w:val="3"/>
          </w:tcPr>
          <w:p w:rsidR="00DB1D9E" w:rsidRPr="009879D1" w:rsidRDefault="00DB1D9E" w:rsidP="009879D1">
            <w:pPr>
              <w:spacing w:after="0"/>
            </w:pPr>
            <w:r w:rsidRPr="009879D1">
              <w:t>O  KAMIS</w:t>
            </w:r>
          </w:p>
        </w:tc>
        <w:tc>
          <w:tcPr>
            <w:tcW w:w="1451" w:type="dxa"/>
          </w:tcPr>
          <w:p w:rsidR="00DB1D9E" w:rsidRPr="009879D1" w:rsidRDefault="00DB1D9E" w:rsidP="009879D1">
            <w:pPr>
              <w:spacing w:after="0"/>
            </w:pPr>
            <w:r w:rsidRPr="009879D1">
              <w:t>O  JUM’AT</w:t>
            </w:r>
          </w:p>
        </w:tc>
      </w:tr>
      <w:tr w:rsidR="00F411A3" w:rsidRPr="009879D1" w:rsidTr="009879D1">
        <w:tc>
          <w:tcPr>
            <w:tcW w:w="2660" w:type="dxa"/>
          </w:tcPr>
          <w:p w:rsidR="00F411A3" w:rsidRDefault="00F411A3" w:rsidP="009879D1">
            <w:pPr>
              <w:spacing w:after="0"/>
              <w:rPr>
                <w:lang w:val="en-US"/>
              </w:rPr>
            </w:pPr>
            <w:r w:rsidRPr="009879D1">
              <w:t xml:space="preserve">WAKTU </w:t>
            </w:r>
          </w:p>
          <w:p w:rsidR="00A34454" w:rsidRPr="009506E7" w:rsidRDefault="00A34454" w:rsidP="009879D1">
            <w:pPr>
              <w:spacing w:after="0"/>
              <w:rPr>
                <w:b/>
                <w:color w:val="1F497D"/>
                <w:lang w:val="en-US"/>
              </w:rPr>
            </w:pPr>
          </w:p>
        </w:tc>
        <w:tc>
          <w:tcPr>
            <w:tcW w:w="430" w:type="dxa"/>
          </w:tcPr>
          <w:p w:rsidR="00F411A3" w:rsidRPr="009879D1" w:rsidRDefault="00F411A3" w:rsidP="009879D1">
            <w:pPr>
              <w:spacing w:after="0"/>
            </w:pPr>
            <w:r w:rsidRPr="009879D1">
              <w:t>:</w:t>
            </w:r>
          </w:p>
        </w:tc>
        <w:tc>
          <w:tcPr>
            <w:tcW w:w="2372" w:type="dxa"/>
            <w:gridSpan w:val="3"/>
          </w:tcPr>
          <w:p w:rsidR="00F411A3" w:rsidRPr="009879D1" w:rsidRDefault="00B7569A" w:rsidP="009879D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r w:rsidRPr="009879D1">
              <w:rPr>
                <w:lang w:val="en-US"/>
              </w:rPr>
              <w:t>09:00-10:0</w:t>
            </w:r>
            <w:r w:rsidR="00F411A3" w:rsidRPr="009879D1">
              <w:rPr>
                <w:lang w:val="en-US"/>
              </w:rPr>
              <w:t>0</w:t>
            </w:r>
          </w:p>
          <w:p w:rsidR="00B7569A" w:rsidRPr="009879D1" w:rsidRDefault="00B7569A" w:rsidP="009879D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r w:rsidRPr="009879D1">
              <w:rPr>
                <w:lang w:val="en-US"/>
              </w:rPr>
              <w:t>10:00-11:00</w:t>
            </w:r>
          </w:p>
          <w:p w:rsidR="00B7569A" w:rsidRPr="009879D1" w:rsidRDefault="00B7569A" w:rsidP="009879D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r w:rsidRPr="009879D1">
              <w:rPr>
                <w:lang w:val="en-US"/>
              </w:rPr>
              <w:t>11:00-12.00</w:t>
            </w:r>
          </w:p>
          <w:p w:rsidR="00B7569A" w:rsidRPr="009879D1" w:rsidRDefault="00B7569A" w:rsidP="009879D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r w:rsidRPr="009879D1">
              <w:rPr>
                <w:lang w:val="en-US"/>
              </w:rPr>
              <w:t>13:00-14:00</w:t>
            </w:r>
          </w:p>
          <w:p w:rsidR="00B7569A" w:rsidRPr="009879D1" w:rsidRDefault="00B7569A" w:rsidP="009879D1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72" w:type="dxa"/>
            <w:gridSpan w:val="6"/>
          </w:tcPr>
          <w:p w:rsidR="00F411A3" w:rsidRPr="009879D1" w:rsidRDefault="00F411A3" w:rsidP="009879D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r w:rsidRPr="009879D1">
              <w:t>1</w:t>
            </w:r>
            <w:r w:rsidR="00B7569A" w:rsidRPr="009879D1">
              <w:rPr>
                <w:lang w:val="en-US"/>
              </w:rPr>
              <w:t>4</w:t>
            </w:r>
            <w:r w:rsidR="00B7569A" w:rsidRPr="009879D1">
              <w:t xml:space="preserve">:00 </w:t>
            </w:r>
            <w:r w:rsidR="00B7569A" w:rsidRPr="009879D1">
              <w:rPr>
                <w:lang w:val="en-US"/>
              </w:rPr>
              <w:t>-</w:t>
            </w:r>
            <w:r w:rsidRPr="009879D1">
              <w:t>1</w:t>
            </w:r>
            <w:r w:rsidR="00B7569A" w:rsidRPr="009879D1">
              <w:rPr>
                <w:lang w:val="en-US"/>
              </w:rPr>
              <w:t>5</w:t>
            </w:r>
            <w:r w:rsidR="00B7569A" w:rsidRPr="009879D1">
              <w:t>:</w:t>
            </w:r>
            <w:r w:rsidR="00B7569A" w:rsidRPr="009879D1">
              <w:rPr>
                <w:lang w:val="en-US"/>
              </w:rPr>
              <w:t>0</w:t>
            </w:r>
            <w:r w:rsidRPr="009879D1">
              <w:t>0</w:t>
            </w:r>
          </w:p>
          <w:p w:rsidR="00B7569A" w:rsidRPr="009879D1" w:rsidRDefault="00B7569A" w:rsidP="009879D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r w:rsidRPr="009879D1">
              <w:rPr>
                <w:lang w:val="en-US"/>
              </w:rPr>
              <w:t>15:00-16:00</w:t>
            </w:r>
          </w:p>
          <w:p w:rsidR="00B7569A" w:rsidRPr="009879D1" w:rsidRDefault="00B7569A" w:rsidP="009879D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r w:rsidRPr="009879D1">
              <w:rPr>
                <w:lang w:val="en-US"/>
              </w:rPr>
              <w:t>16:00-17:00</w:t>
            </w:r>
          </w:p>
          <w:p w:rsidR="00B7569A" w:rsidRPr="009879D1" w:rsidRDefault="00B7569A" w:rsidP="009879D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r w:rsidRPr="009879D1">
              <w:rPr>
                <w:lang w:val="en-US"/>
              </w:rPr>
              <w:t>17:00-18:00</w:t>
            </w:r>
          </w:p>
        </w:tc>
        <w:tc>
          <w:tcPr>
            <w:tcW w:w="2373" w:type="dxa"/>
            <w:gridSpan w:val="3"/>
          </w:tcPr>
          <w:p w:rsidR="00F411A3" w:rsidRPr="009879D1" w:rsidRDefault="00F411A3" w:rsidP="009879D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r w:rsidRPr="009879D1">
              <w:t>1</w:t>
            </w:r>
            <w:r w:rsidR="00B7569A" w:rsidRPr="009879D1">
              <w:rPr>
                <w:lang w:val="en-US"/>
              </w:rPr>
              <w:t>8</w:t>
            </w:r>
            <w:r w:rsidRPr="009879D1">
              <w:t>:</w:t>
            </w:r>
            <w:r w:rsidRPr="009879D1">
              <w:rPr>
                <w:lang w:val="en-US"/>
              </w:rPr>
              <w:t>0</w:t>
            </w:r>
            <w:r w:rsidRPr="009879D1">
              <w:t>0-</w:t>
            </w:r>
            <w:r w:rsidR="00B7569A" w:rsidRPr="009879D1">
              <w:rPr>
                <w:lang w:val="en-US"/>
              </w:rPr>
              <w:t>19</w:t>
            </w:r>
            <w:r w:rsidRPr="009879D1">
              <w:t>:</w:t>
            </w:r>
            <w:r w:rsidR="00B7569A" w:rsidRPr="009879D1">
              <w:rPr>
                <w:lang w:val="en-US"/>
              </w:rPr>
              <w:t>0</w:t>
            </w:r>
            <w:r w:rsidRPr="009879D1">
              <w:t>0</w:t>
            </w:r>
          </w:p>
          <w:p w:rsidR="00B7569A" w:rsidRPr="009879D1" w:rsidRDefault="00B7569A" w:rsidP="009879D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r w:rsidRPr="009879D1">
              <w:rPr>
                <w:lang w:val="en-US"/>
              </w:rPr>
              <w:t>19:00-20:00</w:t>
            </w:r>
          </w:p>
          <w:p w:rsidR="00B7569A" w:rsidRPr="009879D1" w:rsidRDefault="00B7569A" w:rsidP="009879D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r w:rsidRPr="009879D1">
              <w:rPr>
                <w:lang w:val="en-US"/>
              </w:rPr>
              <w:t>20:00-21:00</w:t>
            </w:r>
          </w:p>
        </w:tc>
      </w:tr>
    </w:tbl>
    <w:p w:rsidR="00BC5EF3" w:rsidRDefault="006E205F" w:rsidP="006E205F">
      <w:pPr>
        <w:ind w:left="-1134" w:right="-1180"/>
      </w:pPr>
      <w:r>
        <w:t>--------------------------------------------------------------------------------------------------------------------------------------------------------------------</w:t>
      </w:r>
    </w:p>
    <w:p w:rsidR="006771FB" w:rsidRPr="00DB1D9E" w:rsidRDefault="006771FB" w:rsidP="006E205F">
      <w:pPr>
        <w:pStyle w:val="NoSpacing"/>
        <w:ind w:left="-709" w:right="-613"/>
        <w:jc w:val="center"/>
        <w:rPr>
          <w:rFonts w:ascii="Cambria" w:hAnsi="Cambria"/>
          <w:b/>
          <w:sz w:val="8"/>
          <w:szCs w:val="8"/>
        </w:rPr>
      </w:pPr>
    </w:p>
    <w:p w:rsidR="006E205F" w:rsidRPr="006E205F" w:rsidRDefault="00BC5EF3" w:rsidP="006E205F">
      <w:pPr>
        <w:pStyle w:val="NoSpacing"/>
        <w:ind w:left="-709" w:right="-613"/>
        <w:jc w:val="center"/>
        <w:rPr>
          <w:rFonts w:ascii="Cambria" w:hAnsi="Cambria"/>
          <w:b/>
          <w:sz w:val="28"/>
          <w:szCs w:val="28"/>
        </w:rPr>
      </w:pPr>
      <w:r w:rsidRPr="006E205F">
        <w:rPr>
          <w:rFonts w:ascii="Cambria" w:hAnsi="Cambria"/>
          <w:b/>
          <w:sz w:val="28"/>
          <w:szCs w:val="28"/>
        </w:rPr>
        <w:t>SURAT PERNYATAAN</w:t>
      </w:r>
    </w:p>
    <w:p w:rsidR="007138E2" w:rsidRPr="006E205F" w:rsidRDefault="007138E2" w:rsidP="006E205F">
      <w:pPr>
        <w:pStyle w:val="NoSpacing"/>
        <w:ind w:left="-709" w:right="-613"/>
        <w:jc w:val="center"/>
        <w:rPr>
          <w:rFonts w:ascii="Cambria" w:hAnsi="Cambria"/>
          <w:b/>
          <w:sz w:val="28"/>
          <w:szCs w:val="28"/>
        </w:rPr>
      </w:pPr>
      <w:r w:rsidRPr="006E205F">
        <w:rPr>
          <w:rFonts w:ascii="Cambria" w:hAnsi="Cambria"/>
          <w:b/>
          <w:sz w:val="28"/>
          <w:szCs w:val="28"/>
        </w:rPr>
        <w:t xml:space="preserve">KESEDIAAN </w:t>
      </w:r>
      <w:r w:rsidR="00BC5EF3" w:rsidRPr="006E205F">
        <w:rPr>
          <w:rFonts w:ascii="Cambria" w:hAnsi="Cambria"/>
          <w:b/>
          <w:sz w:val="28"/>
          <w:szCs w:val="28"/>
        </w:rPr>
        <w:t xml:space="preserve">SEBAGAI </w:t>
      </w:r>
      <w:r w:rsidRPr="006E205F">
        <w:rPr>
          <w:rFonts w:ascii="Cambria" w:hAnsi="Cambria"/>
          <w:b/>
          <w:sz w:val="28"/>
          <w:szCs w:val="28"/>
        </w:rPr>
        <w:t>TENAGA VOLUNTEER UNTUK PENGAJAR RUMAH BAHASA</w:t>
      </w:r>
    </w:p>
    <w:p w:rsidR="006E205F" w:rsidRDefault="006E205F" w:rsidP="006E205F">
      <w:pPr>
        <w:pStyle w:val="NoSpacing"/>
        <w:rPr>
          <w:rFonts w:ascii="Cambria" w:hAnsi="Cambria"/>
        </w:rPr>
      </w:pPr>
    </w:p>
    <w:p w:rsidR="006E205F" w:rsidRPr="00F411A3" w:rsidRDefault="006E205F" w:rsidP="006E205F">
      <w:pPr>
        <w:pStyle w:val="NoSpacing"/>
        <w:rPr>
          <w:rFonts w:ascii="Cambria" w:hAnsi="Cambria"/>
          <w:sz w:val="8"/>
          <w:szCs w:val="8"/>
        </w:rPr>
      </w:pPr>
    </w:p>
    <w:p w:rsidR="007138E2" w:rsidRPr="005229F3" w:rsidRDefault="007138E2" w:rsidP="006E205F">
      <w:pPr>
        <w:pStyle w:val="NoSpacing"/>
        <w:rPr>
          <w:rFonts w:cs="Calibri"/>
        </w:rPr>
      </w:pPr>
      <w:r w:rsidRPr="005229F3">
        <w:rPr>
          <w:rFonts w:cs="Calibri"/>
        </w:rPr>
        <w:t xml:space="preserve">KAMI YANG BERTANDA TANGAN DIBAWAH INI </w:t>
      </w:r>
      <w:r w:rsidR="006E205F" w:rsidRPr="005229F3">
        <w:rPr>
          <w:rFonts w:cs="Calibri"/>
        </w:rPr>
        <w:t>:</w:t>
      </w:r>
    </w:p>
    <w:p w:rsidR="006E205F" w:rsidRPr="006E205F" w:rsidRDefault="006E205F" w:rsidP="006E205F">
      <w:pPr>
        <w:pStyle w:val="NoSpacing"/>
        <w:rPr>
          <w:rFonts w:ascii="Cambria" w:hAnsi="Cambria"/>
        </w:rPr>
      </w:pPr>
    </w:p>
    <w:tbl>
      <w:tblPr>
        <w:tblW w:w="8897" w:type="dxa"/>
        <w:tblLook w:val="04A0"/>
      </w:tblPr>
      <w:tblGrid>
        <w:gridCol w:w="3080"/>
        <w:gridCol w:w="289"/>
        <w:gridCol w:w="4677"/>
        <w:gridCol w:w="851"/>
      </w:tblGrid>
      <w:tr w:rsidR="007138E2" w:rsidRPr="009879D1" w:rsidTr="009879D1">
        <w:tc>
          <w:tcPr>
            <w:tcW w:w="3080" w:type="dxa"/>
          </w:tcPr>
          <w:p w:rsidR="007138E2" w:rsidRPr="009879D1" w:rsidRDefault="007138E2" w:rsidP="009879D1">
            <w:pPr>
              <w:spacing w:after="0"/>
            </w:pPr>
            <w:r w:rsidRPr="009879D1">
              <w:t xml:space="preserve">NAMA </w:t>
            </w:r>
          </w:p>
        </w:tc>
        <w:tc>
          <w:tcPr>
            <w:tcW w:w="289" w:type="dxa"/>
          </w:tcPr>
          <w:p w:rsidR="007138E2" w:rsidRPr="009879D1" w:rsidRDefault="007138E2" w:rsidP="009879D1">
            <w:pPr>
              <w:spacing w:after="0"/>
            </w:pPr>
            <w:r w:rsidRPr="009879D1">
              <w:t>:</w:t>
            </w:r>
          </w:p>
        </w:tc>
        <w:tc>
          <w:tcPr>
            <w:tcW w:w="4677" w:type="dxa"/>
          </w:tcPr>
          <w:p w:rsidR="007138E2" w:rsidRPr="00A34454" w:rsidRDefault="007138E2" w:rsidP="009879D1">
            <w:pPr>
              <w:spacing w:after="0"/>
              <w:rPr>
                <w:lang w:val="en-US"/>
              </w:rPr>
            </w:pPr>
          </w:p>
        </w:tc>
        <w:tc>
          <w:tcPr>
            <w:tcW w:w="851" w:type="dxa"/>
          </w:tcPr>
          <w:p w:rsidR="007138E2" w:rsidRPr="009879D1" w:rsidRDefault="007138E2" w:rsidP="009879D1">
            <w:pPr>
              <w:spacing w:after="0"/>
            </w:pPr>
            <w:r w:rsidRPr="009879D1">
              <w:rPr>
                <w:b/>
              </w:rPr>
              <w:t>L</w:t>
            </w:r>
            <w:r w:rsidRPr="009879D1">
              <w:t xml:space="preserve"> / </w:t>
            </w:r>
            <w:r w:rsidRPr="007767CB">
              <w:t>P</w:t>
            </w:r>
          </w:p>
        </w:tc>
      </w:tr>
      <w:tr w:rsidR="007138E2" w:rsidRPr="009879D1" w:rsidTr="009879D1">
        <w:tc>
          <w:tcPr>
            <w:tcW w:w="3080" w:type="dxa"/>
          </w:tcPr>
          <w:p w:rsidR="007138E2" w:rsidRPr="009879D1" w:rsidRDefault="007138E2" w:rsidP="009879D1">
            <w:pPr>
              <w:spacing w:after="0"/>
            </w:pPr>
            <w:r w:rsidRPr="009879D1">
              <w:t>TEMPAT &amp; TANGGAL LAHIR</w:t>
            </w:r>
          </w:p>
        </w:tc>
        <w:tc>
          <w:tcPr>
            <w:tcW w:w="289" w:type="dxa"/>
          </w:tcPr>
          <w:p w:rsidR="007138E2" w:rsidRPr="009879D1" w:rsidRDefault="006E205F" w:rsidP="009879D1">
            <w:pPr>
              <w:spacing w:after="0"/>
            </w:pPr>
            <w:r w:rsidRPr="009879D1">
              <w:t>:</w:t>
            </w:r>
          </w:p>
        </w:tc>
        <w:tc>
          <w:tcPr>
            <w:tcW w:w="5528" w:type="dxa"/>
            <w:gridSpan w:val="2"/>
          </w:tcPr>
          <w:p w:rsidR="007138E2" w:rsidRPr="00A34454" w:rsidRDefault="007138E2" w:rsidP="009879D1">
            <w:pPr>
              <w:spacing w:after="0"/>
              <w:rPr>
                <w:lang w:val="en-US"/>
              </w:rPr>
            </w:pPr>
          </w:p>
        </w:tc>
      </w:tr>
      <w:tr w:rsidR="007138E2" w:rsidRPr="009879D1" w:rsidTr="009879D1">
        <w:tc>
          <w:tcPr>
            <w:tcW w:w="3080" w:type="dxa"/>
          </w:tcPr>
          <w:p w:rsidR="007138E2" w:rsidRPr="009879D1" w:rsidRDefault="007138E2" w:rsidP="009879D1">
            <w:pPr>
              <w:spacing w:after="0"/>
            </w:pPr>
            <w:r w:rsidRPr="009879D1">
              <w:t xml:space="preserve">ALAMAT DOMISILI </w:t>
            </w:r>
          </w:p>
        </w:tc>
        <w:tc>
          <w:tcPr>
            <w:tcW w:w="289" w:type="dxa"/>
          </w:tcPr>
          <w:p w:rsidR="007138E2" w:rsidRPr="009879D1" w:rsidRDefault="006E205F" w:rsidP="009879D1">
            <w:pPr>
              <w:spacing w:after="0"/>
            </w:pPr>
            <w:r w:rsidRPr="009879D1">
              <w:t>:</w:t>
            </w:r>
          </w:p>
        </w:tc>
        <w:tc>
          <w:tcPr>
            <w:tcW w:w="5528" w:type="dxa"/>
            <w:gridSpan w:val="2"/>
          </w:tcPr>
          <w:p w:rsidR="007138E2" w:rsidRPr="00A34454" w:rsidRDefault="007138E2" w:rsidP="009879D1">
            <w:pPr>
              <w:spacing w:after="0"/>
              <w:rPr>
                <w:lang w:val="en-US"/>
              </w:rPr>
            </w:pPr>
          </w:p>
        </w:tc>
      </w:tr>
      <w:tr w:rsidR="007138E2" w:rsidRPr="009879D1" w:rsidTr="009879D1">
        <w:tc>
          <w:tcPr>
            <w:tcW w:w="3080" w:type="dxa"/>
          </w:tcPr>
          <w:p w:rsidR="007138E2" w:rsidRPr="009879D1" w:rsidRDefault="007138E2" w:rsidP="009879D1">
            <w:pPr>
              <w:spacing w:after="0"/>
            </w:pPr>
            <w:r w:rsidRPr="009879D1">
              <w:t xml:space="preserve">TELEPON </w:t>
            </w:r>
          </w:p>
        </w:tc>
        <w:tc>
          <w:tcPr>
            <w:tcW w:w="289" w:type="dxa"/>
          </w:tcPr>
          <w:p w:rsidR="007138E2" w:rsidRPr="009879D1" w:rsidRDefault="006E205F" w:rsidP="009879D1">
            <w:pPr>
              <w:spacing w:after="0"/>
            </w:pPr>
            <w:r w:rsidRPr="009879D1">
              <w:t>:</w:t>
            </w:r>
          </w:p>
        </w:tc>
        <w:tc>
          <w:tcPr>
            <w:tcW w:w="5528" w:type="dxa"/>
            <w:gridSpan w:val="2"/>
          </w:tcPr>
          <w:p w:rsidR="007138E2" w:rsidRPr="00A34454" w:rsidRDefault="007138E2" w:rsidP="009879D1">
            <w:pPr>
              <w:spacing w:after="0"/>
              <w:rPr>
                <w:lang w:val="en-US"/>
              </w:rPr>
            </w:pPr>
          </w:p>
        </w:tc>
        <w:bookmarkStart w:id="0" w:name="_GoBack"/>
        <w:bookmarkEnd w:id="0"/>
      </w:tr>
      <w:tr w:rsidR="007138E2" w:rsidRPr="009879D1" w:rsidTr="009879D1">
        <w:tc>
          <w:tcPr>
            <w:tcW w:w="3080" w:type="dxa"/>
          </w:tcPr>
          <w:p w:rsidR="007138E2" w:rsidRPr="009879D1" w:rsidRDefault="007138E2" w:rsidP="009879D1">
            <w:pPr>
              <w:spacing w:after="0"/>
            </w:pPr>
            <w:r w:rsidRPr="009879D1">
              <w:t xml:space="preserve">ALAMAT EMAIL </w:t>
            </w:r>
          </w:p>
        </w:tc>
        <w:tc>
          <w:tcPr>
            <w:tcW w:w="289" w:type="dxa"/>
          </w:tcPr>
          <w:p w:rsidR="007138E2" w:rsidRPr="009879D1" w:rsidRDefault="006E205F" w:rsidP="009879D1">
            <w:pPr>
              <w:spacing w:after="0"/>
            </w:pPr>
            <w:r w:rsidRPr="009879D1">
              <w:t>:</w:t>
            </w:r>
          </w:p>
        </w:tc>
        <w:tc>
          <w:tcPr>
            <w:tcW w:w="5528" w:type="dxa"/>
            <w:gridSpan w:val="2"/>
          </w:tcPr>
          <w:p w:rsidR="007138E2" w:rsidRPr="00A34454" w:rsidRDefault="007138E2" w:rsidP="009879D1">
            <w:pPr>
              <w:spacing w:after="0"/>
              <w:rPr>
                <w:lang w:val="en-US"/>
              </w:rPr>
            </w:pPr>
          </w:p>
        </w:tc>
      </w:tr>
      <w:tr w:rsidR="006771FB" w:rsidRPr="009879D1" w:rsidTr="009879D1">
        <w:trPr>
          <w:trHeight w:val="229"/>
        </w:trPr>
        <w:tc>
          <w:tcPr>
            <w:tcW w:w="3080" w:type="dxa"/>
          </w:tcPr>
          <w:p w:rsidR="006771FB" w:rsidRPr="009879D1" w:rsidRDefault="006771FB" w:rsidP="009879D1">
            <w:pPr>
              <w:spacing w:after="0" w:line="240" w:lineRule="auto"/>
            </w:pPr>
            <w:r w:rsidRPr="009879D1">
              <w:t xml:space="preserve">STATUS/PEKERJAAN </w:t>
            </w:r>
          </w:p>
        </w:tc>
        <w:tc>
          <w:tcPr>
            <w:tcW w:w="289" w:type="dxa"/>
          </w:tcPr>
          <w:p w:rsidR="006771FB" w:rsidRPr="009879D1" w:rsidRDefault="006771FB" w:rsidP="009879D1">
            <w:pPr>
              <w:spacing w:after="0" w:line="240" w:lineRule="auto"/>
            </w:pPr>
            <w:r w:rsidRPr="009879D1">
              <w:t>:</w:t>
            </w:r>
          </w:p>
        </w:tc>
        <w:tc>
          <w:tcPr>
            <w:tcW w:w="5528" w:type="dxa"/>
            <w:gridSpan w:val="2"/>
          </w:tcPr>
          <w:p w:rsidR="006771FB" w:rsidRPr="00A34454" w:rsidRDefault="006771FB" w:rsidP="009879D1">
            <w:pPr>
              <w:spacing w:after="0" w:line="240" w:lineRule="auto"/>
              <w:rPr>
                <w:lang w:val="en-US"/>
              </w:rPr>
            </w:pPr>
          </w:p>
        </w:tc>
      </w:tr>
    </w:tbl>
    <w:p w:rsidR="007138E2" w:rsidRPr="00F411A3" w:rsidRDefault="007138E2">
      <w:pPr>
        <w:rPr>
          <w:sz w:val="8"/>
          <w:szCs w:val="8"/>
        </w:rPr>
      </w:pPr>
    </w:p>
    <w:p w:rsidR="00BC5EF3" w:rsidRDefault="007138E2" w:rsidP="00BC5EF3">
      <w:pPr>
        <w:ind w:left="-142" w:right="-330"/>
        <w:jc w:val="both"/>
      </w:pPr>
      <w:r>
        <w:t>MENYATAKAN KESEDIAAN SAYA UNTUK</w:t>
      </w:r>
      <w:r w:rsidR="00BC5EF3">
        <w:t xml:space="preserve"> BERPARTISIPASI DAN/ATAU</w:t>
      </w:r>
      <w:r>
        <w:t xml:space="preserve"> MENGAJAR SECARA SUKARELA DI RUMAH BAHASA DALAM RANGKA </w:t>
      </w:r>
      <w:r w:rsidR="00BC5EF3">
        <w:t>IKUT SERTA MENINGKATKAN KEMAMPUAN BERBAHASA INGGRIS</w:t>
      </w:r>
      <w:r w:rsidR="009F5C22">
        <w:t>/</w:t>
      </w:r>
      <w:r w:rsidR="009F5C22" w:rsidRPr="00C50230">
        <w:t>MANDARIN</w:t>
      </w:r>
      <w:r w:rsidR="005229F3" w:rsidRPr="00B7569A">
        <w:t xml:space="preserve">* </w:t>
      </w:r>
      <w:r w:rsidR="00BC5EF3">
        <w:t xml:space="preserve">BAGI MASYARAKAT KOTA SURABAYA. </w:t>
      </w:r>
    </w:p>
    <w:p w:rsidR="007138E2" w:rsidRDefault="00BC5EF3" w:rsidP="00BC5EF3">
      <w:pPr>
        <w:ind w:left="-142" w:right="-330"/>
        <w:jc w:val="both"/>
      </w:pPr>
      <w:r>
        <w:t xml:space="preserve">SEHUBUNGAN DENGAN HAL TERSEBUT SAYA DENGAN KEINGINAN PRIBADI AKAN MELAKSANAKAN JADWAL KEGIATAN YANG TELAH DISEPAKATI  DENGAN PENUH TANGGUNG JAWAB. </w:t>
      </w:r>
    </w:p>
    <w:tbl>
      <w:tblPr>
        <w:tblW w:w="4961" w:type="dxa"/>
        <w:tblInd w:w="3936" w:type="dxa"/>
        <w:tblLook w:val="04A0"/>
      </w:tblPr>
      <w:tblGrid>
        <w:gridCol w:w="4961"/>
      </w:tblGrid>
      <w:tr w:rsidR="006E205F" w:rsidRPr="009879D1" w:rsidTr="009879D1">
        <w:tc>
          <w:tcPr>
            <w:tcW w:w="4961" w:type="dxa"/>
          </w:tcPr>
          <w:p w:rsidR="006E205F" w:rsidRPr="009879D1" w:rsidRDefault="00A34454" w:rsidP="009879D1">
            <w:pPr>
              <w:spacing w:after="0" w:line="240" w:lineRule="auto"/>
              <w:ind w:left="175"/>
              <w:jc w:val="center"/>
            </w:pPr>
            <w:r>
              <w:t xml:space="preserve">SURABAYA,  </w:t>
            </w:r>
            <w:r>
              <w:rPr>
                <w:lang w:val="en-US"/>
              </w:rPr>
              <w:t>19  February</w:t>
            </w:r>
            <w:r w:rsidR="00C50230" w:rsidRPr="009879D1">
              <w:rPr>
                <w:lang w:val="en-US"/>
              </w:rPr>
              <w:t xml:space="preserve">  </w:t>
            </w:r>
            <w:r w:rsidR="006E205F" w:rsidRPr="009879D1">
              <w:t>2014</w:t>
            </w:r>
          </w:p>
          <w:p w:rsidR="006E205F" w:rsidRPr="009879D1" w:rsidRDefault="006E205F" w:rsidP="009879D1">
            <w:pPr>
              <w:spacing w:after="0" w:line="240" w:lineRule="auto"/>
              <w:ind w:left="175"/>
              <w:jc w:val="center"/>
            </w:pPr>
          </w:p>
          <w:p w:rsidR="006E205F" w:rsidRPr="00A34454" w:rsidRDefault="006E205F" w:rsidP="009879D1">
            <w:pPr>
              <w:spacing w:after="0" w:line="240" w:lineRule="auto"/>
              <w:ind w:left="175"/>
              <w:jc w:val="center"/>
              <w:rPr>
                <w:lang w:val="en-US"/>
              </w:rPr>
            </w:pPr>
          </w:p>
          <w:p w:rsidR="006E205F" w:rsidRPr="00A34454" w:rsidRDefault="006E205F" w:rsidP="009879D1">
            <w:pPr>
              <w:spacing w:after="0" w:line="240" w:lineRule="auto"/>
              <w:ind w:left="-142"/>
              <w:rPr>
                <w:lang w:val="en-US"/>
              </w:rPr>
            </w:pPr>
          </w:p>
          <w:p w:rsidR="006E205F" w:rsidRPr="009879D1" w:rsidRDefault="006E205F" w:rsidP="009879D1">
            <w:pPr>
              <w:spacing w:after="0" w:line="240" w:lineRule="auto"/>
              <w:ind w:left="175"/>
              <w:jc w:val="center"/>
            </w:pPr>
          </w:p>
        </w:tc>
      </w:tr>
    </w:tbl>
    <w:p w:rsidR="005229F3" w:rsidRPr="005229F3" w:rsidRDefault="005229F3" w:rsidP="005229F3">
      <w:pPr>
        <w:pStyle w:val="NoSpacing"/>
        <w:rPr>
          <w:rFonts w:cs="Calibri"/>
          <w:sz w:val="20"/>
          <w:szCs w:val="20"/>
          <w:lang w:val="en-US"/>
        </w:rPr>
      </w:pPr>
      <w:r w:rsidRPr="005229F3">
        <w:rPr>
          <w:rFonts w:cs="Calibri"/>
          <w:sz w:val="20"/>
          <w:szCs w:val="20"/>
          <w:lang w:val="en-US"/>
        </w:rPr>
        <w:t xml:space="preserve">*CORET YANG TIDAK PERLU </w:t>
      </w:r>
    </w:p>
    <w:p w:rsidR="005229F3" w:rsidRDefault="005229F3" w:rsidP="000A09D0">
      <w:pPr>
        <w:pStyle w:val="NoSpacing"/>
        <w:jc w:val="center"/>
        <w:rPr>
          <w:rFonts w:ascii="Cambria" w:hAnsi="Cambria"/>
          <w:b/>
          <w:sz w:val="28"/>
          <w:szCs w:val="28"/>
          <w:lang w:val="en-US"/>
        </w:rPr>
      </w:pPr>
    </w:p>
    <w:p w:rsidR="005229F3" w:rsidRDefault="005229F3" w:rsidP="000A09D0">
      <w:pPr>
        <w:pStyle w:val="NoSpacing"/>
        <w:jc w:val="center"/>
        <w:rPr>
          <w:rFonts w:ascii="Cambria" w:hAnsi="Cambria"/>
          <w:b/>
          <w:sz w:val="28"/>
          <w:szCs w:val="28"/>
          <w:lang w:val="en-US"/>
        </w:rPr>
      </w:pPr>
    </w:p>
    <w:p w:rsidR="00E54509" w:rsidRDefault="00E54509">
      <w:pPr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br w:type="page"/>
      </w:r>
    </w:p>
    <w:p w:rsidR="00DB1D9E" w:rsidRDefault="00DB1D9E" w:rsidP="000A09D0">
      <w:pPr>
        <w:pStyle w:val="NoSpacing"/>
        <w:jc w:val="center"/>
        <w:rPr>
          <w:rFonts w:ascii="Cambria" w:hAnsi="Cambria"/>
          <w:b/>
          <w:sz w:val="28"/>
          <w:szCs w:val="28"/>
          <w:lang w:val="en-US"/>
        </w:rPr>
      </w:pPr>
    </w:p>
    <w:sectPr w:rsidR="00DB1D9E" w:rsidSect="005229F3">
      <w:headerReference w:type="default" r:id="rId8"/>
      <w:pgSz w:w="11907" w:h="18728" w:code="9"/>
      <w:pgMar w:top="851" w:right="1440" w:bottom="624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1AE4" w:rsidRDefault="00071AE4" w:rsidP="006771FB">
      <w:pPr>
        <w:spacing w:after="0" w:line="240" w:lineRule="auto"/>
      </w:pPr>
      <w:r>
        <w:separator/>
      </w:r>
    </w:p>
  </w:endnote>
  <w:endnote w:type="continuationSeparator" w:id="1">
    <w:p w:rsidR="00071AE4" w:rsidRDefault="00071AE4" w:rsidP="00677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1AE4" w:rsidRDefault="00071AE4" w:rsidP="006771FB">
      <w:pPr>
        <w:spacing w:after="0" w:line="240" w:lineRule="auto"/>
      </w:pPr>
      <w:r>
        <w:separator/>
      </w:r>
    </w:p>
  </w:footnote>
  <w:footnote w:type="continuationSeparator" w:id="1">
    <w:p w:rsidR="00071AE4" w:rsidRDefault="00071AE4" w:rsidP="00677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71FB" w:rsidRDefault="000464FB" w:rsidP="006771FB">
    <w:pPr>
      <w:pStyle w:val="Header"/>
      <w:rPr>
        <w:color w:val="365F91"/>
      </w:rPr>
    </w:pPr>
    <w:r>
      <w:rPr>
        <w:noProof/>
        <w:color w:val="365F91"/>
        <w:lang w:val="en-US" w:eastAsia="zh-TW"/>
      </w:rPr>
      <w:pict>
        <v:group id="_x0000_s2049" style="position:absolute;margin-left:1746.15pt;margin-top:0;width:105.1pt;height:274.25pt;rotation:90;flip:x y;z-index:251657728;mso-position-horizontal:righ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6519;top:1258;width:4303;height:10040;flip:x" o:connectortype="straight" strokecolor="#a7bfde">
            <o:lock v:ext="edit" aspectratio="t"/>
          </v:shape>
          <v:group id="_x0000_s2051" style="position:absolute;left:5531;top:9226;width:5291;height:5845" coordorigin="5531,9226" coordsize="5291,5845">
            <o:lock v:ext="edit" aspectratio="t"/>
            <v:shape id="_x0000_s2052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" stroked="f">
              <v:path arrowok="t"/>
              <o:lock v:ext="edit" aspectratio="t"/>
            </v:shape>
            <v:oval id="_x0000_s2053" style="position:absolute;left:6117;top:10212;width:4526;height:4258;rotation:41366637fd;flip:y" fillcolor="#d3dfee" stroked="f" strokecolor="#a7bfde">
              <o:lock v:ext="edit" aspectratio="t"/>
            </v:oval>
            <v:oval id="_x0000_s2054" style="position:absolute;left:6217;top:10481;width:3424;height:3221;rotation:41366637fd;flip:y;v-text-anchor:middle" fillcolor="#7ba0cd" stroked="f" strokecolor="#a7bfde">
              <o:lock v:ext="edit" aspectratio="t"/>
              <v:textbox inset="0,0,0,0">
                <w:txbxContent>
                  <w:p w:rsidR="006771FB" w:rsidRPr="009879D1" w:rsidRDefault="006771FB">
                    <w:pPr>
                      <w:pStyle w:val="Header"/>
                      <w:jc w:val="center"/>
                      <w:rPr>
                        <w:b/>
                        <w:bCs/>
                        <w:color w:val="FFFFFF"/>
                      </w:rPr>
                    </w:pPr>
                    <w:r w:rsidRPr="009879D1">
                      <w:rPr>
                        <w:b/>
                        <w:bCs/>
                        <w:color w:val="FFFFFF"/>
                      </w:rPr>
                      <w:t>2014</w:t>
                    </w:r>
                  </w:p>
                </w:txbxContent>
              </v:textbox>
            </v:oval>
          </v:group>
          <w10:wrap anchorx="page" anchory="page"/>
        </v:group>
      </w:pict>
    </w:r>
    <w:r w:rsidR="00AE1D5F">
      <w:rPr>
        <w:color w:val="365F91"/>
      </w:rPr>
      <w:t>RUMAH BAHASA – PEMERINTAH KOTA SURABAYA</w:t>
    </w:r>
  </w:p>
  <w:p w:rsidR="006771FB" w:rsidRDefault="006771F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3873BE"/>
    <w:multiLevelType w:val="hybridMultilevel"/>
    <w:tmpl w:val="46CA44E6"/>
    <w:lvl w:ilvl="0" w:tplc="061A7364">
      <w:start w:val="20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F56BF1"/>
    <w:multiLevelType w:val="hybridMultilevel"/>
    <w:tmpl w:val="7F9058D2"/>
    <w:lvl w:ilvl="0" w:tplc="764CCEBC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displayBackgroundShape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50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CC07FE"/>
    <w:rsid w:val="000074A6"/>
    <w:rsid w:val="000250BC"/>
    <w:rsid w:val="000464FB"/>
    <w:rsid w:val="00071AE4"/>
    <w:rsid w:val="000A09D0"/>
    <w:rsid w:val="000A3DC8"/>
    <w:rsid w:val="000D347B"/>
    <w:rsid w:val="001661BF"/>
    <w:rsid w:val="00187367"/>
    <w:rsid w:val="00190121"/>
    <w:rsid w:val="001A3E51"/>
    <w:rsid w:val="002F5DD6"/>
    <w:rsid w:val="00381867"/>
    <w:rsid w:val="005229F3"/>
    <w:rsid w:val="005924FE"/>
    <w:rsid w:val="006771FB"/>
    <w:rsid w:val="006E205F"/>
    <w:rsid w:val="007138E2"/>
    <w:rsid w:val="00727F98"/>
    <w:rsid w:val="0075349F"/>
    <w:rsid w:val="007767CB"/>
    <w:rsid w:val="007B1D18"/>
    <w:rsid w:val="007E7FAB"/>
    <w:rsid w:val="00817186"/>
    <w:rsid w:val="008B5C5C"/>
    <w:rsid w:val="008E42DB"/>
    <w:rsid w:val="008F5838"/>
    <w:rsid w:val="009506E7"/>
    <w:rsid w:val="00957E56"/>
    <w:rsid w:val="009879D1"/>
    <w:rsid w:val="009C7B91"/>
    <w:rsid w:val="009F5C22"/>
    <w:rsid w:val="00A34454"/>
    <w:rsid w:val="00AE1D5F"/>
    <w:rsid w:val="00B55178"/>
    <w:rsid w:val="00B7569A"/>
    <w:rsid w:val="00BA28CE"/>
    <w:rsid w:val="00BC5EF3"/>
    <w:rsid w:val="00BD6DF5"/>
    <w:rsid w:val="00C04907"/>
    <w:rsid w:val="00C12670"/>
    <w:rsid w:val="00C50230"/>
    <w:rsid w:val="00C74789"/>
    <w:rsid w:val="00CC07FE"/>
    <w:rsid w:val="00CC1303"/>
    <w:rsid w:val="00D30C99"/>
    <w:rsid w:val="00D859C5"/>
    <w:rsid w:val="00DB1D9E"/>
    <w:rsid w:val="00DF20BC"/>
    <w:rsid w:val="00E54509"/>
    <w:rsid w:val="00F41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49F"/>
    <w:pPr>
      <w:spacing w:after="200" w:line="276" w:lineRule="auto"/>
    </w:pPr>
    <w:rPr>
      <w:sz w:val="22"/>
      <w:szCs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07F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E205F"/>
    <w:rPr>
      <w:sz w:val="22"/>
      <w:szCs w:val="22"/>
      <w:lang w:val="id-ID" w:eastAsia="en-US"/>
    </w:rPr>
  </w:style>
  <w:style w:type="paragraph" w:styleId="Header">
    <w:name w:val="header"/>
    <w:basedOn w:val="Normal"/>
    <w:link w:val="HeaderChar"/>
    <w:uiPriority w:val="99"/>
    <w:unhideWhenUsed/>
    <w:rsid w:val="006771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1FB"/>
  </w:style>
  <w:style w:type="paragraph" w:styleId="Footer">
    <w:name w:val="footer"/>
    <w:basedOn w:val="Normal"/>
    <w:link w:val="FooterChar"/>
    <w:uiPriority w:val="99"/>
    <w:semiHidden/>
    <w:unhideWhenUsed/>
    <w:rsid w:val="006771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71FB"/>
  </w:style>
  <w:style w:type="paragraph" w:styleId="BalloonText">
    <w:name w:val="Balloon Text"/>
    <w:basedOn w:val="Normal"/>
    <w:link w:val="BalloonTextChar"/>
    <w:uiPriority w:val="99"/>
    <w:semiHidden/>
    <w:unhideWhenUsed/>
    <w:rsid w:val="006771FB"/>
    <w:pPr>
      <w:spacing w:after="0" w:line="240" w:lineRule="auto"/>
    </w:pPr>
    <w:rPr>
      <w:rFonts w:ascii="Tahoma" w:hAnsi="Tahoma" w:cs="Times New Roman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6771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569A"/>
    <w:pPr>
      <w:ind w:left="720"/>
      <w:contextualSpacing/>
    </w:pPr>
  </w:style>
  <w:style w:type="character" w:styleId="Hyperlink">
    <w:name w:val="Hyperlink"/>
    <w:uiPriority w:val="99"/>
    <w:unhideWhenUsed/>
    <w:rsid w:val="00A3445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 aplikasi volunteer rumah bahasa.docx</Template>
  <TotalTime>0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RUMAH BAHASA – PEMERINTAH KOTA SURABAYA</vt:lpstr>
    </vt:vector>
  </TitlesOfParts>
  <Company/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RUMAH BAHASA – PEMERINTAH KOTA SURABAYA</dc:title>
  <dc:creator>lenovo</dc:creator>
  <cp:lastModifiedBy>User</cp:lastModifiedBy>
  <cp:revision>2</cp:revision>
  <cp:lastPrinted>2014-01-17T05:48:00Z</cp:lastPrinted>
  <dcterms:created xsi:type="dcterms:W3CDTF">2014-03-06T04:37:00Z</dcterms:created>
  <dcterms:modified xsi:type="dcterms:W3CDTF">2014-03-06T04:37:00Z</dcterms:modified>
</cp:coreProperties>
</file>